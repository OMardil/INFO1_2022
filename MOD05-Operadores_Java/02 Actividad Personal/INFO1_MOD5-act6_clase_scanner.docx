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E5DF" w14:textId="27961883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9B5533">
        <w:rPr>
          <w:rFonts w:ascii="Helvetica" w:hAnsi="Helvetica" w:cs="Helvetica"/>
          <w:lang w:val="es-MX"/>
        </w:rPr>
        <w:t>Actividad</w:t>
      </w:r>
      <w:r w:rsidR="00E40FAC">
        <w:rPr>
          <w:rFonts w:ascii="Helvetica" w:hAnsi="Helvetica" w:cs="Helvetica"/>
          <w:lang w:val="es-MX"/>
        </w:rPr>
        <w:t xml:space="preserve"> </w:t>
      </w:r>
      <w:r w:rsidR="007C3706">
        <w:rPr>
          <w:rFonts w:ascii="Helvetica" w:hAnsi="Helvetica" w:cs="Helvetica"/>
          <w:lang w:val="es-MX"/>
        </w:rPr>
        <w:t>7</w:t>
      </w:r>
      <w:r w:rsidR="00E40FAC">
        <w:rPr>
          <w:rFonts w:ascii="Helvetica" w:hAnsi="Helvetica" w:cs="Helvetica"/>
          <w:lang w:val="es-MX"/>
        </w:rPr>
        <w:t xml:space="preserve">: </w:t>
      </w:r>
      <w:r w:rsidR="002E00F5">
        <w:rPr>
          <w:rFonts w:ascii="Helvetica" w:hAnsi="Helvetica" w:cs="Helvetica"/>
          <w:lang w:val="es-MX"/>
        </w:rPr>
        <w:t>Clase Scanner</w:t>
      </w:r>
      <w:r w:rsidR="003A6973">
        <w:rPr>
          <w:rFonts w:ascii="Helvetica" w:hAnsi="Helvetica" w:cs="Helvetica"/>
          <w:lang w:val="es-MX"/>
        </w:rPr>
        <w:br/>
      </w:r>
    </w:p>
    <w:p w14:paraId="2180A375" w14:textId="1E8D9C22" w:rsidR="00D251B7" w:rsidRDefault="00F321F6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Revisa el funcionamiento de la clase Scanner </w:t>
      </w:r>
      <w:r w:rsidR="008A5915">
        <w:rPr>
          <w:rFonts w:ascii="Helvetica" w:hAnsi="Helvetica" w:cs="Helvetica"/>
          <w:b/>
          <w:bCs/>
          <w:lang w:val="es-MX"/>
        </w:rPr>
        <w:t xml:space="preserve">en </w:t>
      </w:r>
      <w:r>
        <w:rPr>
          <w:rFonts w:ascii="Helvetica" w:hAnsi="Helvetica" w:cs="Helvetica"/>
          <w:b/>
          <w:bCs/>
          <w:lang w:val="es-MX"/>
        </w:rPr>
        <w:t xml:space="preserve">la presentación del Módulo 5 del curso, que se encuentra en </w:t>
      </w:r>
      <w:proofErr w:type="spellStart"/>
      <w:r w:rsidR="00F5600A">
        <w:rPr>
          <w:rFonts w:ascii="Helvetica" w:hAnsi="Helvetica" w:cs="Helvetica"/>
          <w:b/>
          <w:bCs/>
          <w:lang w:val="es-MX"/>
        </w:rPr>
        <w:t>Canvas</w:t>
      </w:r>
      <w:proofErr w:type="spellEnd"/>
      <w:r>
        <w:rPr>
          <w:rFonts w:ascii="Helvetica" w:hAnsi="Helvetica" w:cs="Helvetica"/>
          <w:b/>
          <w:bCs/>
          <w:lang w:val="es-MX"/>
        </w:rPr>
        <w:t>.</w:t>
      </w:r>
      <w:r w:rsidR="006741DF">
        <w:rPr>
          <w:rFonts w:ascii="Helvetica" w:hAnsi="Helvetica" w:cs="Helvetica"/>
          <w:b/>
          <w:bCs/>
          <w:lang w:val="es-MX"/>
        </w:rPr>
        <w:t xml:space="preserve"> </w:t>
      </w:r>
      <w:r w:rsidR="004369F0">
        <w:rPr>
          <w:rFonts w:ascii="Helvetica" w:hAnsi="Helvetica" w:cs="Helvetica"/>
          <w:b/>
          <w:bCs/>
          <w:lang w:val="es-MX"/>
        </w:rPr>
        <w:t>Sube a la plataforma los archivos de código fuente (.java).</w:t>
      </w:r>
      <w:r w:rsidR="006741DF">
        <w:rPr>
          <w:rFonts w:ascii="Helvetica" w:hAnsi="Helvetica" w:cs="Helvetica"/>
          <w:b/>
          <w:bCs/>
          <w:lang w:val="es-MX"/>
        </w:rPr>
        <w:t xml:space="preserve"> </w:t>
      </w:r>
    </w:p>
    <w:p w14:paraId="5088D050" w14:textId="14549426" w:rsidR="00D251B7" w:rsidRPr="00D251B7" w:rsidRDefault="00D251B7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Nota: Revisa el siguiente video para evitar problemas al usar </w:t>
      </w:r>
      <w:proofErr w:type="spellStart"/>
      <w:proofErr w:type="gramStart"/>
      <w:r>
        <w:rPr>
          <w:rFonts w:ascii="Helvetica" w:hAnsi="Helvetica" w:cs="Helvetica"/>
          <w:b/>
          <w:bCs/>
          <w:lang w:val="es-MX"/>
        </w:rPr>
        <w:t>nextInt</w:t>
      </w:r>
      <w:proofErr w:type="spellEnd"/>
      <w:r>
        <w:rPr>
          <w:rFonts w:ascii="Helvetica" w:hAnsi="Helvetica" w:cs="Helvetica"/>
          <w:b/>
          <w:bCs/>
          <w:lang w:val="es-MX"/>
        </w:rPr>
        <w:t>(</w:t>
      </w:r>
      <w:proofErr w:type="gramEnd"/>
      <w:r>
        <w:rPr>
          <w:rFonts w:ascii="Helvetica" w:hAnsi="Helvetica" w:cs="Helvetica"/>
          <w:b/>
          <w:bCs/>
          <w:lang w:val="es-MX"/>
        </w:rPr>
        <w:t xml:space="preserve">) y </w:t>
      </w:r>
      <w:proofErr w:type="spellStart"/>
      <w:r>
        <w:rPr>
          <w:rFonts w:ascii="Helvetica" w:hAnsi="Helvetica" w:cs="Helvetica"/>
          <w:b/>
          <w:bCs/>
          <w:lang w:val="es-MX"/>
        </w:rPr>
        <w:t>nextLine</w:t>
      </w:r>
      <w:proofErr w:type="spellEnd"/>
      <w:r>
        <w:rPr>
          <w:rFonts w:ascii="Helvetica" w:hAnsi="Helvetica" w:cs="Helvetica"/>
          <w:b/>
          <w:bCs/>
          <w:lang w:val="es-MX"/>
        </w:rPr>
        <w:t xml:space="preserve">(): </w:t>
      </w:r>
      <w:hyperlink r:id="rId8" w:history="1">
        <w:r w:rsidRPr="00D251B7">
          <w:rPr>
            <w:rStyle w:val="Hyperlink"/>
            <w:rFonts w:ascii="Helvetica" w:hAnsi="Helvetica" w:cs="Helvetica"/>
            <w:lang w:val="es-MX"/>
          </w:rPr>
          <w:t>Link</w:t>
        </w:r>
      </w:hyperlink>
    </w:p>
    <w:p w14:paraId="54E04B20" w14:textId="259137E1" w:rsidR="00F321F6" w:rsidRDefault="00F321F6" w:rsidP="003602C3">
      <w:pPr>
        <w:rPr>
          <w:rFonts w:ascii="Helvetica" w:hAnsi="Helvetica" w:cs="Helvetica"/>
          <w:lang w:val="es-MX"/>
        </w:rPr>
      </w:pPr>
      <w:r w:rsidRPr="002330CB">
        <w:rPr>
          <w:rFonts w:ascii="Helvetica" w:hAnsi="Helvetica" w:cs="Helvetica"/>
          <w:b/>
          <w:bCs/>
          <w:lang w:val="es-MX"/>
        </w:rPr>
        <w:t>Problema 1:</w:t>
      </w:r>
      <w:r w:rsidRPr="00F321F6">
        <w:rPr>
          <w:rFonts w:ascii="Helvetica" w:hAnsi="Helvetica" w:cs="Helvetica"/>
          <w:lang w:val="es-MX"/>
        </w:rPr>
        <w:t xml:space="preserve"> Diseña un programa que lea dos números enteros del teclado (utilizando la clase Scanner) e imprima el resultado</w:t>
      </w:r>
      <w:r w:rsidR="003822C9">
        <w:rPr>
          <w:rFonts w:ascii="Helvetica" w:hAnsi="Helvetica" w:cs="Helvetica"/>
          <w:lang w:val="es-MX"/>
        </w:rPr>
        <w:t xml:space="preserve"> de la </w:t>
      </w:r>
      <w:r w:rsidR="00A739C9">
        <w:rPr>
          <w:rFonts w:ascii="Helvetica" w:hAnsi="Helvetica" w:cs="Helvetica"/>
          <w:lang w:val="es-MX"/>
        </w:rPr>
        <w:t>multiplicación</w:t>
      </w:r>
      <w:r w:rsidR="004369F0">
        <w:rPr>
          <w:rFonts w:ascii="Helvetica" w:hAnsi="Helvetica" w:cs="Helvetica"/>
          <w:lang w:val="es-MX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1"/>
      </w:tblGrid>
      <w:tr w:rsidR="00F321F6" w14:paraId="7FD06B09" w14:textId="77777777" w:rsidTr="004369F0">
        <w:trPr>
          <w:trHeight w:val="817"/>
        </w:trPr>
        <w:tc>
          <w:tcPr>
            <w:tcW w:w="4451" w:type="dxa"/>
          </w:tcPr>
          <w:p w14:paraId="3FA7C48E" w14:textId="0E297080" w:rsidR="00F321F6" w:rsidRPr="004369F0" w:rsidRDefault="00F321F6" w:rsidP="00F321F6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un número: </w:t>
            </w:r>
            <w:r w:rsidRPr="004369F0">
              <w:rPr>
                <w:rFonts w:ascii="Consolas" w:hAnsi="Consolas" w:cs="Helvetica"/>
                <w:b/>
                <w:bCs/>
                <w:highlight w:val="yellow"/>
                <w:lang w:val="es-MX"/>
              </w:rPr>
              <w:t>6</w:t>
            </w:r>
          </w:p>
          <w:p w14:paraId="222C5FFE" w14:textId="44A0EFEE" w:rsidR="00F321F6" w:rsidRPr="004369F0" w:rsidRDefault="00F321F6" w:rsidP="00F321F6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otro número: </w:t>
            </w:r>
            <w:r w:rsidRPr="004369F0">
              <w:rPr>
                <w:rFonts w:ascii="Consolas" w:hAnsi="Consolas" w:cs="Helvetica"/>
                <w:b/>
                <w:bCs/>
                <w:highlight w:val="yellow"/>
                <w:lang w:val="es-MX"/>
              </w:rPr>
              <w:t>3</w:t>
            </w:r>
          </w:p>
          <w:p w14:paraId="1B6B5609" w14:textId="77777777" w:rsidR="00F321F6" w:rsidRDefault="00F321F6" w:rsidP="00F321F6">
            <w:pPr>
              <w:rPr>
                <w:rFonts w:ascii="Helvetica" w:hAnsi="Helvetica" w:cs="Helvetica"/>
                <w:lang w:val="es-MX"/>
              </w:rPr>
            </w:pPr>
            <w:r w:rsidRPr="004369F0">
              <w:rPr>
                <w:rFonts w:ascii="Consolas" w:hAnsi="Consolas" w:cs="Helvetica"/>
              </w:rPr>
              <w:t xml:space="preserve">&gt; </w:t>
            </w:r>
            <w:proofErr w:type="spellStart"/>
            <w:r w:rsidRPr="004369F0">
              <w:rPr>
                <w:rFonts w:ascii="Consolas" w:hAnsi="Consolas" w:cs="Helvetica"/>
              </w:rPr>
              <w:t>Resultado</w:t>
            </w:r>
            <w:proofErr w:type="spellEnd"/>
            <w:r w:rsidRPr="004369F0">
              <w:rPr>
                <w:rFonts w:ascii="Consolas" w:hAnsi="Consolas" w:cs="Helvetica"/>
              </w:rPr>
              <w:t xml:space="preserve">: </w:t>
            </w:r>
            <w:r w:rsidRPr="004369F0">
              <w:rPr>
                <w:rFonts w:ascii="Consolas" w:hAnsi="Consolas" w:cs="Helvetica"/>
                <w:highlight w:val="yellow"/>
              </w:rPr>
              <w:t>18</w:t>
            </w:r>
          </w:p>
        </w:tc>
      </w:tr>
    </w:tbl>
    <w:p w14:paraId="2004F427" w14:textId="5BC62126" w:rsidR="00AF2A6E" w:rsidRDefault="00AF2A6E" w:rsidP="003602C3">
      <w:pPr>
        <w:rPr>
          <w:rFonts w:ascii="Helvetica" w:hAnsi="Helvetica" w:cs="Helvetica"/>
          <w:lang w:val="es-MX"/>
        </w:rPr>
      </w:pPr>
    </w:p>
    <w:p w14:paraId="5AF291DC" w14:textId="16DFB0C8" w:rsidR="00AF2A6E" w:rsidRDefault="00AF2A6E" w:rsidP="003602C3">
      <w:pPr>
        <w:rPr>
          <w:rFonts w:ascii="Helvetica" w:hAnsi="Helvetica" w:cs="Helvetica"/>
          <w:b/>
          <w:bCs/>
          <w:i/>
          <w:iCs/>
          <w:lang w:val="es-MX"/>
        </w:rPr>
      </w:pPr>
      <w:r w:rsidRPr="002330CB">
        <w:rPr>
          <w:rFonts w:ascii="Helvetica" w:hAnsi="Helvetica" w:cs="Helvetica"/>
          <w:b/>
          <w:bCs/>
          <w:lang w:val="es-MX"/>
        </w:rPr>
        <w:t>Problema 2:</w:t>
      </w:r>
      <w:r>
        <w:rPr>
          <w:rFonts w:ascii="Helvetica" w:hAnsi="Helvetica" w:cs="Helvetica"/>
          <w:lang w:val="es-MX"/>
        </w:rPr>
        <w:t xml:space="preserve"> Diseña una clase programa que lea los nombres de 4</w:t>
      </w:r>
      <w:r w:rsidR="00964C50">
        <w:rPr>
          <w:rFonts w:ascii="Helvetica" w:hAnsi="Helvetica" w:cs="Helvetica"/>
          <w:lang w:val="es-MX"/>
        </w:rPr>
        <w:t xml:space="preserve"> palabras o frases</w:t>
      </w:r>
      <w:r>
        <w:rPr>
          <w:rFonts w:ascii="Helvetica" w:hAnsi="Helvetica" w:cs="Helvetica"/>
          <w:lang w:val="es-MX"/>
        </w:rPr>
        <w:t xml:space="preserve"> distintas desde el teclado. Al finalizar la captura, debe imprimir una oración que haga uso de </w:t>
      </w:r>
      <w:r w:rsidR="00964C50">
        <w:rPr>
          <w:rFonts w:ascii="Helvetica" w:hAnsi="Helvetica" w:cs="Helvetica"/>
          <w:lang w:val="es-MX"/>
        </w:rPr>
        <w:t>la información capturada</w:t>
      </w:r>
      <w:r>
        <w:rPr>
          <w:rFonts w:ascii="Helvetica" w:hAnsi="Helvetica" w:cs="Helvetica"/>
          <w:lang w:val="es-MX"/>
        </w:rPr>
        <w:t xml:space="preserve">. </w:t>
      </w:r>
      <w:r w:rsidR="00D251B7">
        <w:rPr>
          <w:rFonts w:ascii="Helvetica" w:hAnsi="Helvetica" w:cs="Helvetica"/>
          <w:b/>
          <w:bCs/>
          <w:lang w:val="es-MX"/>
        </w:rPr>
        <w:t>Inventa una oración o párrafo, no uses la misma del ejemplo:</w:t>
      </w:r>
    </w:p>
    <w:p w14:paraId="2C3EBA3C" w14:textId="3789A0D8" w:rsidR="00125F10" w:rsidRPr="00125F10" w:rsidRDefault="00125F10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Para concatenar </w:t>
      </w:r>
      <w:proofErr w:type="spellStart"/>
      <w:r>
        <w:rPr>
          <w:rFonts w:ascii="Helvetica" w:hAnsi="Helvetica" w:cs="Helvetica"/>
          <w:lang w:val="es-MX"/>
        </w:rPr>
        <w:t>Strings</w:t>
      </w:r>
      <w:proofErr w:type="spellEnd"/>
      <w:r>
        <w:rPr>
          <w:rFonts w:ascii="Helvetica" w:hAnsi="Helvetica" w:cs="Helvetica"/>
          <w:lang w:val="es-MX"/>
        </w:rPr>
        <w:t xml:space="preserve"> y variables, recuerda que podemos utilizar el operador (+).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0"/>
      </w:tblGrid>
      <w:tr w:rsidR="002330CB" w:rsidRPr="007C3706" w14:paraId="5D60D012" w14:textId="77777777" w:rsidTr="004369F0">
        <w:trPr>
          <w:trHeight w:val="1613"/>
        </w:trPr>
        <w:tc>
          <w:tcPr>
            <w:tcW w:w="8590" w:type="dxa"/>
          </w:tcPr>
          <w:p w14:paraId="21D51BDD" w14:textId="00984D81" w:rsidR="002330CB" w:rsidRPr="004369F0" w:rsidRDefault="002330CB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I</w:t>
            </w:r>
            <w:r w:rsidR="00964C50" w:rsidRPr="004369F0">
              <w:rPr>
                <w:rFonts w:ascii="Consolas" w:hAnsi="Consolas" w:cs="Helvetica"/>
                <w:lang w:val="es-MX"/>
              </w:rPr>
              <w:t xml:space="preserve">ngresa un nombre de mascota: </w:t>
            </w:r>
            <w:r w:rsidR="00964C50" w:rsidRPr="004369F0">
              <w:rPr>
                <w:rFonts w:ascii="Consolas" w:hAnsi="Consolas" w:cs="Helvetica"/>
                <w:highlight w:val="yellow"/>
                <w:lang w:val="es-MX"/>
              </w:rPr>
              <w:t>Bruno</w:t>
            </w:r>
          </w:p>
          <w:p w14:paraId="3A24349E" w14:textId="0F6F8DC9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una raza (perro):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pastor alemán</w:t>
            </w:r>
          </w:p>
          <w:p w14:paraId="609509D8" w14:textId="005106D5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su juguete favorito: </w:t>
            </w:r>
            <w:proofErr w:type="spellStart"/>
            <w:r w:rsidRPr="004369F0">
              <w:rPr>
                <w:rFonts w:ascii="Consolas" w:hAnsi="Consolas" w:cs="Helvetica"/>
                <w:highlight w:val="yellow"/>
                <w:lang w:val="es-MX"/>
              </w:rPr>
              <w:t>freesbee</w:t>
            </w:r>
            <w:proofErr w:type="spellEnd"/>
          </w:p>
          <w:p w14:paraId="5937AFDB" w14:textId="68D13A50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Ingresa una actividad favorita: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dormir en el zacate</w:t>
            </w:r>
            <w:r w:rsidRPr="004369F0">
              <w:rPr>
                <w:rFonts w:ascii="Consolas" w:hAnsi="Consolas" w:cs="Helvetica"/>
                <w:lang w:val="es-MX"/>
              </w:rPr>
              <w:t>.</w:t>
            </w:r>
          </w:p>
          <w:p w14:paraId="3DB6FF4E" w14:textId="306D30EC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</w:p>
          <w:p w14:paraId="67FAA28D" w14:textId="497481FA" w:rsidR="00964C50" w:rsidRPr="004369F0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highlight w:val="yellow"/>
                <w:lang w:val="es-MX"/>
              </w:rPr>
              <w:t>Bruno</w:t>
            </w:r>
            <w:r w:rsidRPr="004369F0">
              <w:rPr>
                <w:rFonts w:ascii="Consolas" w:hAnsi="Consolas" w:cs="Helvetica"/>
                <w:lang w:val="es-MX"/>
              </w:rPr>
              <w:t xml:space="preserve"> es mi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pastor alemán</w:t>
            </w:r>
            <w:r w:rsidRPr="004369F0">
              <w:rPr>
                <w:rFonts w:ascii="Consolas" w:hAnsi="Consolas" w:cs="Helvetica"/>
                <w:lang w:val="es-MX"/>
              </w:rPr>
              <w:t xml:space="preserve">. Le gusta jugar con el (la) </w:t>
            </w:r>
            <w:proofErr w:type="spellStart"/>
            <w:r w:rsidRPr="004369F0">
              <w:rPr>
                <w:rFonts w:ascii="Consolas" w:hAnsi="Consolas" w:cs="Helvetica"/>
                <w:highlight w:val="yellow"/>
                <w:lang w:val="es-MX"/>
              </w:rPr>
              <w:t>freesbee</w:t>
            </w:r>
            <w:proofErr w:type="spellEnd"/>
            <w:r w:rsidRPr="004369F0">
              <w:rPr>
                <w:rFonts w:ascii="Consolas" w:hAnsi="Consolas" w:cs="Helvetica"/>
                <w:lang w:val="es-MX"/>
              </w:rPr>
              <w:t xml:space="preserve">, y le encanta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dormir en el zacate</w:t>
            </w:r>
            <w:r w:rsidRPr="004369F0">
              <w:rPr>
                <w:rFonts w:ascii="Consolas" w:hAnsi="Consolas" w:cs="Helvetica"/>
                <w:lang w:val="es-MX"/>
              </w:rPr>
              <w:t xml:space="preserve">. </w:t>
            </w:r>
          </w:p>
          <w:p w14:paraId="2F0E946C" w14:textId="5F91314D" w:rsidR="00964C50" w:rsidRDefault="00964C50" w:rsidP="002330CB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</w:p>
        </w:tc>
      </w:tr>
    </w:tbl>
    <w:p w14:paraId="36D08156" w14:textId="35EC578F" w:rsidR="00AF2A6E" w:rsidRDefault="00AF2A6E" w:rsidP="003602C3">
      <w:pPr>
        <w:rPr>
          <w:rFonts w:ascii="Helvetica" w:hAnsi="Helvetica" w:cs="Helvetica"/>
          <w:lang w:val="es-MX"/>
        </w:rPr>
      </w:pPr>
    </w:p>
    <w:p w14:paraId="3EBABF5A" w14:textId="51D74721" w:rsidR="00F169E4" w:rsidRDefault="0022274A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>Problema 3</w:t>
      </w:r>
      <w:r w:rsidR="00EA634E">
        <w:rPr>
          <w:rFonts w:ascii="Helvetica" w:hAnsi="Helvetica" w:cs="Helvetica"/>
          <w:b/>
          <w:bCs/>
          <w:lang w:val="es-MX"/>
        </w:rPr>
        <w:t xml:space="preserve">: </w:t>
      </w:r>
      <w:r w:rsidR="00EA634E">
        <w:rPr>
          <w:rFonts w:ascii="Helvetica" w:hAnsi="Helvetica" w:cs="Helvetica"/>
          <w:lang w:val="es-MX"/>
        </w:rPr>
        <w:t xml:space="preserve">Hoy es el cumpleaños de Martina, así que sus amigos se organizaron para comprarle un pastel. Diseña una clase que </w:t>
      </w:r>
      <w:r w:rsidR="00F169E4">
        <w:rPr>
          <w:rFonts w:ascii="Helvetica" w:hAnsi="Helvetica" w:cs="Helvetica"/>
          <w:lang w:val="es-MX"/>
        </w:rPr>
        <w:t>pregunte al usuario el preci</w:t>
      </w:r>
      <w:r w:rsidR="00D14EDA">
        <w:rPr>
          <w:rFonts w:ascii="Helvetica" w:hAnsi="Helvetica" w:cs="Helvetica"/>
          <w:lang w:val="es-MX"/>
        </w:rPr>
        <w:t>o, el diámetro (en centímetros)</w:t>
      </w:r>
      <w:r w:rsidR="00F169E4">
        <w:rPr>
          <w:rFonts w:ascii="Helvetica" w:hAnsi="Helvetica" w:cs="Helvetica"/>
          <w:lang w:val="es-MX"/>
        </w:rPr>
        <w:t xml:space="preserve"> y la cantidad de rebanadas en las que se va a dividir</w:t>
      </w:r>
      <w:r w:rsidR="00D14EDA">
        <w:rPr>
          <w:rFonts w:ascii="Helvetica" w:hAnsi="Helvetica" w:cs="Helvetica"/>
          <w:lang w:val="es-MX"/>
        </w:rPr>
        <w:t xml:space="preserve"> el pastel</w:t>
      </w:r>
      <w:r w:rsidR="00F169E4">
        <w:rPr>
          <w:rFonts w:ascii="Helvetica" w:hAnsi="Helvetica" w:cs="Helvetica"/>
          <w:lang w:val="es-MX"/>
        </w:rPr>
        <w:t xml:space="preserve">. Con </w:t>
      </w:r>
      <w:r w:rsidR="00D14EDA">
        <w:rPr>
          <w:rFonts w:ascii="Helvetica" w:hAnsi="Helvetica" w:cs="Helvetica"/>
          <w:lang w:val="es-MX"/>
        </w:rPr>
        <w:t>esta</w:t>
      </w:r>
      <w:r w:rsidR="00F169E4">
        <w:rPr>
          <w:rFonts w:ascii="Helvetica" w:hAnsi="Helvetica" w:cs="Helvetica"/>
          <w:lang w:val="es-MX"/>
        </w:rPr>
        <w:t xml:space="preserve"> información, deberá </w:t>
      </w:r>
      <w:r w:rsidR="00D14EDA">
        <w:rPr>
          <w:rFonts w:ascii="Helvetica" w:hAnsi="Helvetica" w:cs="Helvetica"/>
          <w:lang w:val="es-MX"/>
        </w:rPr>
        <w:t>realizar los siguientes cálculos</w:t>
      </w:r>
      <w:r w:rsidR="00F169E4">
        <w:rPr>
          <w:rFonts w:ascii="Helvetica" w:hAnsi="Helvetica" w:cs="Helvetica"/>
          <w:lang w:val="es-MX"/>
        </w:rPr>
        <w:t>:</w:t>
      </w:r>
    </w:p>
    <w:p w14:paraId="6C9B9E36" w14:textId="209D498F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área del pastel</w:t>
      </w:r>
    </w:p>
    <w:p w14:paraId="4D1BBB41" w14:textId="41FA94DB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área de cada rebanada</w:t>
      </w:r>
    </w:p>
    <w:p w14:paraId="452D5C4A" w14:textId="11B02237" w:rsidR="00F169E4" w:rsidRDefault="00F169E4" w:rsidP="00F169E4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precio de cada rebanada</w:t>
      </w:r>
    </w:p>
    <w:p w14:paraId="2D1D4D55" w14:textId="114CBB62" w:rsidR="002F5030" w:rsidRDefault="002F5030" w:rsidP="002F5030">
      <w:pPr>
        <w:rPr>
          <w:rFonts w:ascii="Helvetica" w:hAnsi="Helvetica" w:cs="Helvetica"/>
          <w:i/>
          <w:iCs/>
          <w:lang w:val="es-MX"/>
        </w:rPr>
      </w:pPr>
      <w:r>
        <w:rPr>
          <w:rFonts w:ascii="Helvetica" w:hAnsi="Helvetica" w:cs="Helvetica"/>
          <w:i/>
          <w:iCs/>
          <w:lang w:val="es-MX"/>
        </w:rPr>
        <w:t xml:space="preserve">Nota: Podemos utilizar la instrucción </w:t>
      </w:r>
      <w:proofErr w:type="spellStart"/>
      <w:r>
        <w:rPr>
          <w:rFonts w:ascii="Helvetica" w:hAnsi="Helvetica" w:cs="Helvetica"/>
          <w:i/>
          <w:iCs/>
          <w:lang w:val="es-MX"/>
        </w:rPr>
        <w:t>Math.PI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r>
        <w:rPr>
          <w:rFonts w:ascii="Helvetica" w:hAnsi="Helvetica" w:cs="Helvetica"/>
          <w:i/>
          <w:iCs/>
          <w:lang w:val="es-MX"/>
        </w:rPr>
        <w:t>para leer una constante que ya contenga el valor de PI. Haz uso de esta funcionalidad de Java.</w:t>
      </w:r>
    </w:p>
    <w:p w14:paraId="47BD5DD7" w14:textId="2F493143" w:rsidR="001B52B4" w:rsidRPr="002F5030" w:rsidRDefault="001B52B4" w:rsidP="002F5030">
      <w:pPr>
        <w:rPr>
          <w:rFonts w:ascii="Helvetica" w:hAnsi="Helvetica" w:cs="Helvetica"/>
          <w:i/>
          <w:iCs/>
          <w:lang w:val="es-MX"/>
        </w:rPr>
      </w:pPr>
      <w:r w:rsidRPr="001B52B4">
        <w:rPr>
          <w:rFonts w:ascii="Helvetica" w:hAnsi="Helvetica" w:cs="Helvetica"/>
          <w:i/>
          <w:iCs/>
          <w:noProof/>
          <w:lang w:val="es-MX"/>
        </w:rPr>
        <w:drawing>
          <wp:inline distT="0" distB="0" distL="0" distR="0" wp14:anchorId="25F3AF15" wp14:editId="10908702">
            <wp:extent cx="1644735" cy="5270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2DF2" w14:textId="1AC0C20D" w:rsidR="00F169E4" w:rsidRDefault="00F169E4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9"/>
      </w:tblGrid>
      <w:tr w:rsidR="00F169E4" w:rsidRPr="007C3706" w14:paraId="1A2C0FB5" w14:textId="77777777" w:rsidTr="004369F0">
        <w:trPr>
          <w:trHeight w:val="1931"/>
        </w:trPr>
        <w:tc>
          <w:tcPr>
            <w:tcW w:w="7159" w:type="dxa"/>
          </w:tcPr>
          <w:p w14:paraId="228AD718" w14:textId="3AA8F446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Diámetro del pastel</w:t>
            </w:r>
            <w:r w:rsidR="008E521D" w:rsidRPr="004369F0">
              <w:rPr>
                <w:rFonts w:ascii="Consolas" w:hAnsi="Consolas" w:cs="Helvetica"/>
                <w:lang w:val="es-MX"/>
              </w:rPr>
              <w:t xml:space="preserve"> (cm)</w:t>
            </w:r>
            <w:r w:rsidRPr="004369F0">
              <w:rPr>
                <w:rFonts w:ascii="Consolas" w:hAnsi="Consolas" w:cs="Helvetica"/>
                <w:lang w:val="es-MX"/>
              </w:rPr>
              <w:t xml:space="preserve">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25</w:t>
            </w:r>
          </w:p>
          <w:p w14:paraId="176DCF48" w14:textId="6CC5292E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Precio ($):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250</w:t>
            </w:r>
          </w:p>
          <w:p w14:paraId="7806DAD3" w14:textId="346ACA83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</w:t>
            </w:r>
            <w:r w:rsidR="00B765C6" w:rsidRPr="004369F0">
              <w:rPr>
                <w:rFonts w:ascii="Consolas" w:hAnsi="Consolas" w:cs="Helvetica"/>
                <w:lang w:val="es-MX"/>
              </w:rPr>
              <w:t xml:space="preserve"> </w:t>
            </w:r>
            <w:r w:rsidRPr="004369F0">
              <w:rPr>
                <w:rFonts w:ascii="Consolas" w:hAnsi="Consolas" w:cs="Helvetica"/>
                <w:lang w:val="es-MX"/>
              </w:rPr>
              <w:t xml:space="preserve">¿Cuántos invitados?: </w:t>
            </w:r>
            <w:r w:rsidRPr="004369F0">
              <w:rPr>
                <w:rFonts w:ascii="Consolas" w:hAnsi="Consolas" w:cs="Helvetica"/>
                <w:highlight w:val="yellow"/>
                <w:lang w:val="es-MX"/>
              </w:rPr>
              <w:t>10</w:t>
            </w:r>
          </w:p>
          <w:p w14:paraId="0E457BA7" w14:textId="1AA561E1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</w:p>
          <w:p w14:paraId="55A8AEA8" w14:textId="6C895CC6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 xml:space="preserve">&gt; Área del pastel: </w:t>
            </w:r>
            <w:r w:rsidR="00326ECB" w:rsidRPr="004369F0">
              <w:rPr>
                <w:rFonts w:ascii="Consolas" w:hAnsi="Consolas" w:cs="Helvetica"/>
                <w:highlight w:val="yellow"/>
                <w:lang w:val="es-MX"/>
              </w:rPr>
              <w:t>490.8738521234052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</w:t>
            </w:r>
            <w:r w:rsidR="008E521D" w:rsidRPr="004369F0">
              <w:rPr>
                <w:rFonts w:ascii="Consolas" w:hAnsi="Consolas" w:cs="Helvetica"/>
                <w:lang w:val="es-MX"/>
              </w:rPr>
              <w:t>cm2</w:t>
            </w:r>
          </w:p>
          <w:p w14:paraId="4747014C" w14:textId="280BB9B7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Área de cada rebanada: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</w:t>
            </w:r>
            <w:r w:rsidR="00326ECB" w:rsidRPr="004369F0">
              <w:rPr>
                <w:rFonts w:ascii="Consolas" w:hAnsi="Consolas" w:cs="Helvetica"/>
                <w:highlight w:val="yellow"/>
                <w:lang w:val="es-MX"/>
              </w:rPr>
              <w:t>49.08738521234052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cm2</w:t>
            </w:r>
          </w:p>
          <w:p w14:paraId="3A37CD0D" w14:textId="1FB1CD58" w:rsidR="00F169E4" w:rsidRPr="004369F0" w:rsidRDefault="00F169E4" w:rsidP="00F169E4">
            <w:pPr>
              <w:rPr>
                <w:rFonts w:ascii="Consolas" w:hAnsi="Consolas" w:cs="Helvetica"/>
                <w:lang w:val="es-MX"/>
              </w:rPr>
            </w:pPr>
            <w:r w:rsidRPr="004369F0">
              <w:rPr>
                <w:rFonts w:ascii="Consolas" w:hAnsi="Consolas" w:cs="Helvetica"/>
                <w:lang w:val="es-MX"/>
              </w:rPr>
              <w:t>&gt; Precio por rebanada:</w:t>
            </w:r>
            <w:r w:rsidR="00326ECB" w:rsidRPr="004369F0">
              <w:rPr>
                <w:rFonts w:ascii="Consolas" w:hAnsi="Consolas" w:cs="Helvetica"/>
                <w:lang w:val="es-MX"/>
              </w:rPr>
              <w:t xml:space="preserve"> $ </w:t>
            </w:r>
            <w:r w:rsidR="00326ECB" w:rsidRPr="004369F0">
              <w:rPr>
                <w:rFonts w:ascii="Consolas" w:hAnsi="Consolas" w:cs="Helvetica"/>
                <w:highlight w:val="yellow"/>
                <w:lang w:val="es-MX"/>
              </w:rPr>
              <w:t>25.0</w:t>
            </w:r>
          </w:p>
          <w:p w14:paraId="3D20460C" w14:textId="0CA5CDD3" w:rsidR="00F169E4" w:rsidRDefault="00F169E4" w:rsidP="00F169E4">
            <w:pPr>
              <w:rPr>
                <w:rFonts w:ascii="Helvetica" w:hAnsi="Helvetica" w:cs="Helvetica"/>
                <w:lang w:val="es-MX"/>
              </w:rPr>
            </w:pPr>
          </w:p>
        </w:tc>
      </w:tr>
    </w:tbl>
    <w:p w14:paraId="08E55171" w14:textId="77777777" w:rsidR="005444CC" w:rsidRDefault="005444CC" w:rsidP="00F169E4">
      <w:pPr>
        <w:rPr>
          <w:rFonts w:ascii="Helvetica" w:hAnsi="Helvetica" w:cs="Helvetica"/>
          <w:b/>
          <w:bCs/>
          <w:lang w:val="es-MX"/>
        </w:rPr>
      </w:pPr>
    </w:p>
    <w:p w14:paraId="6FE1383F" w14:textId="60720CD4" w:rsidR="00F169E4" w:rsidRDefault="00AD5148" w:rsidP="00F169E4">
      <w:pPr>
        <w:rPr>
          <w:rFonts w:ascii="Helvetica" w:hAnsi="Helvetica" w:cs="Helvetica"/>
          <w:b/>
          <w:bCs/>
          <w:lang w:val="es-MX"/>
        </w:rPr>
      </w:pPr>
      <w:proofErr w:type="gramStart"/>
      <w:r>
        <w:rPr>
          <w:rFonts w:ascii="Helvetica" w:hAnsi="Helvetica" w:cs="Helvetica"/>
          <w:b/>
          <w:bCs/>
          <w:lang w:val="es-MX"/>
        </w:rPr>
        <w:t>Problema Reto!</w:t>
      </w:r>
      <w:proofErr w:type="gramEnd"/>
    </w:p>
    <w:p w14:paraId="522A041A" w14:textId="62A7A9D8" w:rsidR="009E4969" w:rsidRDefault="009E4969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Revisa la documentación del método </w:t>
      </w:r>
      <w:proofErr w:type="spellStart"/>
      <w:proofErr w:type="gramStart"/>
      <w:r w:rsidRPr="009E4969">
        <w:rPr>
          <w:rFonts w:ascii="Consolas" w:hAnsi="Consolas" w:cs="Helvetica"/>
          <w:lang w:val="es-MX"/>
        </w:rPr>
        <w:t>nextInt</w:t>
      </w:r>
      <w:proofErr w:type="spellEnd"/>
      <w:r w:rsidRPr="009E4969">
        <w:rPr>
          <w:rFonts w:ascii="Consolas" w:hAnsi="Consolas" w:cs="Helvetica"/>
          <w:lang w:val="es-MX"/>
        </w:rPr>
        <w:t>(</w:t>
      </w:r>
      <w:proofErr w:type="spellStart"/>
      <w:proofErr w:type="gramEnd"/>
      <w:r w:rsidRPr="009E4969">
        <w:rPr>
          <w:rFonts w:ascii="Consolas" w:hAnsi="Consolas" w:cs="Helvetica"/>
          <w:lang w:val="es-MX"/>
        </w:rPr>
        <w:t>int</w:t>
      </w:r>
      <w:proofErr w:type="spellEnd"/>
      <w:r w:rsidRPr="009E4969">
        <w:rPr>
          <w:rFonts w:ascii="Consolas" w:hAnsi="Consolas" w:cs="Helvetica"/>
          <w:lang w:val="es-MX"/>
        </w:rPr>
        <w:t xml:space="preserve"> </w:t>
      </w:r>
      <w:proofErr w:type="spellStart"/>
      <w:r w:rsidRPr="009E4969">
        <w:rPr>
          <w:rFonts w:ascii="Consolas" w:hAnsi="Consolas" w:cs="Helvetica"/>
          <w:lang w:val="es-MX"/>
        </w:rPr>
        <w:t>radix</w:t>
      </w:r>
      <w:proofErr w:type="spellEnd"/>
      <w:r w:rsidRPr="009E4969">
        <w:rPr>
          <w:rFonts w:ascii="Consolas" w:hAnsi="Consolas" w:cs="Helvetica"/>
          <w:lang w:val="es-MX"/>
        </w:rPr>
        <w:t>)</w:t>
      </w:r>
      <w:r>
        <w:rPr>
          <w:rFonts w:ascii="Helvetica" w:hAnsi="Helvetica" w:cs="Helvetica"/>
          <w:lang w:val="es-MX"/>
        </w:rPr>
        <w:t>, en la página oficial de Oracle (</w:t>
      </w:r>
      <w:hyperlink r:id="rId10" w:history="1">
        <w:r w:rsidRPr="00752589">
          <w:rPr>
            <w:rStyle w:val="Hyperlink"/>
            <w:rFonts w:ascii="Helvetica" w:hAnsi="Helvetica" w:cs="Helvetica"/>
            <w:lang w:val="es-MX"/>
          </w:rPr>
          <w:t>https://docs.oracle.com/javase/7/docs/api/java/util/Scanner.html</w:t>
        </w:r>
      </w:hyperlink>
      <w:r>
        <w:rPr>
          <w:rFonts w:ascii="Helvetica" w:hAnsi="Helvetica" w:cs="Helvetica"/>
          <w:lang w:val="es-MX"/>
        </w:rPr>
        <w:t xml:space="preserve"> ).</w:t>
      </w:r>
    </w:p>
    <w:p w14:paraId="552BAD91" w14:textId="25EA3FA5" w:rsidR="009E4969" w:rsidRDefault="009E4969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Esta forma de llamar el método </w:t>
      </w:r>
      <w:proofErr w:type="spellStart"/>
      <w:r>
        <w:rPr>
          <w:rFonts w:ascii="Helvetica" w:hAnsi="Helvetica" w:cs="Helvetica"/>
          <w:lang w:val="es-MX"/>
        </w:rPr>
        <w:t>nextInt</w:t>
      </w:r>
      <w:proofErr w:type="spellEnd"/>
      <w:r>
        <w:rPr>
          <w:rFonts w:ascii="Helvetica" w:hAnsi="Helvetica" w:cs="Helvetica"/>
          <w:lang w:val="es-MX"/>
        </w:rPr>
        <w:t xml:space="preserve"> nos permite recibir números codificados en bases distintas a la base decimal. </w:t>
      </w:r>
    </w:p>
    <w:p w14:paraId="7664F3EC" w14:textId="77777777" w:rsidR="009E4969" w:rsidRDefault="009E4969" w:rsidP="00F169E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Genera un programa que permita capturar:</w:t>
      </w:r>
    </w:p>
    <w:p w14:paraId="269850B8" w14:textId="5B30616E" w:rsidR="009E4969" w:rsidRDefault="009E4969" w:rsidP="009E4969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</w:t>
      </w:r>
      <w:r w:rsidRPr="009E4969">
        <w:rPr>
          <w:rFonts w:ascii="Helvetica" w:hAnsi="Helvetica" w:cs="Helvetica"/>
          <w:lang w:val="es-MX"/>
        </w:rPr>
        <w:t xml:space="preserve">a base (por ejemplo, cuando </w:t>
      </w:r>
      <w:proofErr w:type="spellStart"/>
      <w:r w:rsidRPr="009E4969">
        <w:rPr>
          <w:rFonts w:ascii="Helvetica" w:hAnsi="Helvetica" w:cs="Helvetica"/>
          <w:lang w:val="es-MX"/>
        </w:rPr>
        <w:t>radix</w:t>
      </w:r>
      <w:proofErr w:type="spellEnd"/>
      <w:r w:rsidRPr="009E4969">
        <w:rPr>
          <w:rFonts w:ascii="Helvetica" w:hAnsi="Helvetica" w:cs="Helvetica"/>
          <w:lang w:val="es-MX"/>
        </w:rPr>
        <w:t xml:space="preserve"> = 16 la base elegida sería hexadecimal) </w:t>
      </w:r>
    </w:p>
    <w:p w14:paraId="6A16A335" w14:textId="336C6A0F" w:rsidR="009E4969" w:rsidRDefault="009E4969" w:rsidP="009E4969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Un número</w:t>
      </w:r>
    </w:p>
    <w:p w14:paraId="612D930B" w14:textId="2B6078DE" w:rsidR="009E4969" w:rsidRDefault="009E4969" w:rsidP="009E4969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Y lo convierta en el número decimal que le corresponda. </w:t>
      </w:r>
    </w:p>
    <w:p w14:paraId="733D47B4" w14:textId="77777777" w:rsidR="009E4969" w:rsidRDefault="009E4969" w:rsidP="009E4969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¿Cuál es la base mayor que puedes elegir? ¿Por qué? Explica tu respuesta en el código.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6"/>
      </w:tblGrid>
      <w:tr w:rsidR="009E4969" w:rsidRPr="007C3706" w14:paraId="5EEA03EE" w14:textId="77777777" w:rsidTr="008448F1">
        <w:trPr>
          <w:trHeight w:val="998"/>
        </w:trPr>
        <w:tc>
          <w:tcPr>
            <w:tcW w:w="6046" w:type="dxa"/>
          </w:tcPr>
          <w:p w14:paraId="13C5C6D2" w14:textId="77777777" w:rsidR="009E4969" w:rsidRPr="009E4969" w:rsidRDefault="009E4969" w:rsidP="009E4969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9E4969">
              <w:rPr>
                <w:rFonts w:ascii="Consolas" w:hAnsi="Consolas" w:cs="Helvetica"/>
                <w:lang w:val="es-MX"/>
              </w:rPr>
              <w:t xml:space="preserve">&gt; Elige la base: </w:t>
            </w:r>
            <w:r w:rsidRPr="009E4969">
              <w:rPr>
                <w:rFonts w:ascii="Consolas" w:hAnsi="Consolas" w:cs="Helvetica"/>
                <w:highlight w:val="yellow"/>
                <w:lang w:val="es-MX"/>
              </w:rPr>
              <w:t>16</w:t>
            </w:r>
          </w:p>
          <w:p w14:paraId="5F91F87B" w14:textId="5001B19F" w:rsidR="009E4969" w:rsidRPr="009E4969" w:rsidRDefault="009E4969" w:rsidP="009E4969">
            <w:pPr>
              <w:autoSpaceDE w:val="0"/>
              <w:autoSpaceDN w:val="0"/>
              <w:adjustRightInd w:val="0"/>
              <w:rPr>
                <w:rFonts w:ascii="Consolas" w:hAnsi="Consolas" w:cs="Helvetica"/>
                <w:lang w:val="es-MX"/>
              </w:rPr>
            </w:pPr>
            <w:r w:rsidRPr="009E4969">
              <w:rPr>
                <w:rFonts w:ascii="Consolas" w:hAnsi="Consolas" w:cs="Helvetica"/>
                <w:lang w:val="es-MX"/>
              </w:rPr>
              <w:t>&gt; Indica un número</w:t>
            </w:r>
            <w:r>
              <w:rPr>
                <w:rFonts w:ascii="Consolas" w:hAnsi="Consolas" w:cs="Helvetica"/>
                <w:lang w:val="es-MX"/>
              </w:rPr>
              <w:t>, utilizando base 16:</w:t>
            </w:r>
            <w:r w:rsidRPr="009E4969">
              <w:rPr>
                <w:rFonts w:ascii="Consolas" w:hAnsi="Consolas" w:cs="Helvetica"/>
                <w:lang w:val="es-MX"/>
              </w:rPr>
              <w:t xml:space="preserve"> </w:t>
            </w:r>
            <w:r w:rsidRPr="009E4969">
              <w:rPr>
                <w:rFonts w:ascii="Consolas" w:hAnsi="Consolas" w:cs="Helvetica"/>
                <w:highlight w:val="yellow"/>
                <w:lang w:val="es-MX"/>
              </w:rPr>
              <w:t>AB3E</w:t>
            </w:r>
          </w:p>
          <w:p w14:paraId="71F1A8EA" w14:textId="518C2571" w:rsidR="009E4969" w:rsidRPr="009E4969" w:rsidRDefault="009E4969" w:rsidP="009E496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 w:rsidRPr="009E4969">
              <w:rPr>
                <w:rFonts w:ascii="Consolas" w:hAnsi="Consolas" w:cs="Helvetica"/>
                <w:lang w:val="es-MX"/>
              </w:rPr>
              <w:t xml:space="preserve">&gt; El número en decimal es: </w:t>
            </w:r>
            <w:r w:rsidRPr="009E4969">
              <w:rPr>
                <w:rFonts w:ascii="Consolas" w:hAnsi="Consolas" w:cs="Helvetica"/>
                <w:highlight w:val="yellow"/>
                <w:lang w:val="es-MX"/>
              </w:rPr>
              <w:t>43838</w:t>
            </w:r>
          </w:p>
        </w:tc>
      </w:tr>
    </w:tbl>
    <w:p w14:paraId="201E9A89" w14:textId="6AA19E73" w:rsidR="009E4969" w:rsidRPr="009E4969" w:rsidRDefault="009E4969" w:rsidP="009E4969">
      <w:pPr>
        <w:rPr>
          <w:rFonts w:ascii="Helvetica" w:hAnsi="Helvetica" w:cs="Helvetica"/>
          <w:lang w:val="es-MX"/>
        </w:rPr>
      </w:pPr>
    </w:p>
    <w:p w14:paraId="18451F09" w14:textId="77777777" w:rsidR="009E4969" w:rsidRPr="00AD5148" w:rsidRDefault="009E4969" w:rsidP="00F169E4">
      <w:pPr>
        <w:rPr>
          <w:rFonts w:ascii="Helvetica" w:hAnsi="Helvetica" w:cs="Helvetica"/>
          <w:b/>
          <w:bCs/>
          <w:lang w:val="es-MX"/>
        </w:rPr>
      </w:pPr>
    </w:p>
    <w:sectPr w:rsidR="009E4969" w:rsidRPr="00AD5148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6D12" w14:textId="77777777" w:rsidR="005443F3" w:rsidRDefault="005443F3" w:rsidP="00787E61">
      <w:pPr>
        <w:spacing w:after="0" w:line="240" w:lineRule="auto"/>
      </w:pPr>
      <w:r>
        <w:separator/>
      </w:r>
    </w:p>
  </w:endnote>
  <w:endnote w:type="continuationSeparator" w:id="0">
    <w:p w14:paraId="6BB51AB5" w14:textId="77777777" w:rsidR="005443F3" w:rsidRDefault="005443F3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EE9B" w14:textId="77777777" w:rsidR="005443F3" w:rsidRDefault="005443F3" w:rsidP="00787E61">
      <w:pPr>
        <w:spacing w:after="0" w:line="240" w:lineRule="auto"/>
      </w:pPr>
      <w:r>
        <w:separator/>
      </w:r>
    </w:p>
  </w:footnote>
  <w:footnote w:type="continuationSeparator" w:id="0">
    <w:p w14:paraId="052D34A7" w14:textId="77777777" w:rsidR="005443F3" w:rsidRDefault="005443F3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B79DC"/>
    <w:multiLevelType w:val="hybridMultilevel"/>
    <w:tmpl w:val="9284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11D68"/>
    <w:multiLevelType w:val="hybridMultilevel"/>
    <w:tmpl w:val="925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96432"/>
    <w:multiLevelType w:val="hybridMultilevel"/>
    <w:tmpl w:val="40FA0246"/>
    <w:lvl w:ilvl="0" w:tplc="809EB07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6964877">
    <w:abstractNumId w:val="0"/>
  </w:num>
  <w:num w:numId="2" w16cid:durableId="1102070535">
    <w:abstractNumId w:val="5"/>
  </w:num>
  <w:num w:numId="3" w16cid:durableId="1953979047">
    <w:abstractNumId w:val="2"/>
  </w:num>
  <w:num w:numId="4" w16cid:durableId="1125319784">
    <w:abstractNumId w:val="8"/>
  </w:num>
  <w:num w:numId="5" w16cid:durableId="830145973">
    <w:abstractNumId w:val="3"/>
  </w:num>
  <w:num w:numId="6" w16cid:durableId="906259543">
    <w:abstractNumId w:val="9"/>
  </w:num>
  <w:num w:numId="7" w16cid:durableId="1025793443">
    <w:abstractNumId w:val="1"/>
  </w:num>
  <w:num w:numId="8" w16cid:durableId="260838685">
    <w:abstractNumId w:val="4"/>
  </w:num>
  <w:num w:numId="9" w16cid:durableId="2113359118">
    <w:abstractNumId w:val="6"/>
  </w:num>
  <w:num w:numId="10" w16cid:durableId="1631858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AC"/>
    <w:rsid w:val="00005A52"/>
    <w:rsid w:val="00031865"/>
    <w:rsid w:val="00083B1A"/>
    <w:rsid w:val="000879E7"/>
    <w:rsid w:val="000B4116"/>
    <w:rsid w:val="000B53AD"/>
    <w:rsid w:val="000C6980"/>
    <w:rsid w:val="000E1785"/>
    <w:rsid w:val="000E3534"/>
    <w:rsid w:val="00112417"/>
    <w:rsid w:val="00125F10"/>
    <w:rsid w:val="001309BC"/>
    <w:rsid w:val="00142D43"/>
    <w:rsid w:val="0015503C"/>
    <w:rsid w:val="001920C8"/>
    <w:rsid w:val="001B52B4"/>
    <w:rsid w:val="001D485A"/>
    <w:rsid w:val="001E0AC8"/>
    <w:rsid w:val="001F0CAC"/>
    <w:rsid w:val="001F5427"/>
    <w:rsid w:val="002037C5"/>
    <w:rsid w:val="0022274A"/>
    <w:rsid w:val="002330CB"/>
    <w:rsid w:val="002770F6"/>
    <w:rsid w:val="002C2B42"/>
    <w:rsid w:val="002E00F5"/>
    <w:rsid w:val="002F5030"/>
    <w:rsid w:val="00320527"/>
    <w:rsid w:val="00326ECB"/>
    <w:rsid w:val="003602C3"/>
    <w:rsid w:val="00363C3E"/>
    <w:rsid w:val="00366D5E"/>
    <w:rsid w:val="003822C9"/>
    <w:rsid w:val="003A2FB7"/>
    <w:rsid w:val="003A6973"/>
    <w:rsid w:val="003F6284"/>
    <w:rsid w:val="00402AED"/>
    <w:rsid w:val="004145A2"/>
    <w:rsid w:val="004148E3"/>
    <w:rsid w:val="00416311"/>
    <w:rsid w:val="004369F0"/>
    <w:rsid w:val="004A1F6E"/>
    <w:rsid w:val="00504AC3"/>
    <w:rsid w:val="005443F3"/>
    <w:rsid w:val="005444CC"/>
    <w:rsid w:val="00565899"/>
    <w:rsid w:val="0057248D"/>
    <w:rsid w:val="005C3BFE"/>
    <w:rsid w:val="005F0078"/>
    <w:rsid w:val="006576A2"/>
    <w:rsid w:val="00666B2B"/>
    <w:rsid w:val="006741DF"/>
    <w:rsid w:val="0070619B"/>
    <w:rsid w:val="00787E61"/>
    <w:rsid w:val="007C3706"/>
    <w:rsid w:val="008371D3"/>
    <w:rsid w:val="008402E1"/>
    <w:rsid w:val="008448F1"/>
    <w:rsid w:val="00891741"/>
    <w:rsid w:val="008A5915"/>
    <w:rsid w:val="008E521D"/>
    <w:rsid w:val="008F221A"/>
    <w:rsid w:val="00923EC9"/>
    <w:rsid w:val="00935CEB"/>
    <w:rsid w:val="00964C50"/>
    <w:rsid w:val="00972E03"/>
    <w:rsid w:val="00984762"/>
    <w:rsid w:val="009947BE"/>
    <w:rsid w:val="009A4FDD"/>
    <w:rsid w:val="009B5533"/>
    <w:rsid w:val="009E4969"/>
    <w:rsid w:val="00A42629"/>
    <w:rsid w:val="00A739C9"/>
    <w:rsid w:val="00A7466E"/>
    <w:rsid w:val="00A918D5"/>
    <w:rsid w:val="00A9712A"/>
    <w:rsid w:val="00AB30A5"/>
    <w:rsid w:val="00AC08C5"/>
    <w:rsid w:val="00AD5148"/>
    <w:rsid w:val="00AF2A6E"/>
    <w:rsid w:val="00B04A97"/>
    <w:rsid w:val="00B475C7"/>
    <w:rsid w:val="00B765C6"/>
    <w:rsid w:val="00B82D1B"/>
    <w:rsid w:val="00BB2B0F"/>
    <w:rsid w:val="00BD1BD7"/>
    <w:rsid w:val="00BF147C"/>
    <w:rsid w:val="00C83721"/>
    <w:rsid w:val="00C845B3"/>
    <w:rsid w:val="00C86044"/>
    <w:rsid w:val="00D14EDA"/>
    <w:rsid w:val="00D21C95"/>
    <w:rsid w:val="00D251B7"/>
    <w:rsid w:val="00D31E86"/>
    <w:rsid w:val="00D33A35"/>
    <w:rsid w:val="00D72C1D"/>
    <w:rsid w:val="00D86669"/>
    <w:rsid w:val="00D934F4"/>
    <w:rsid w:val="00DD231E"/>
    <w:rsid w:val="00DD6FA0"/>
    <w:rsid w:val="00DF410F"/>
    <w:rsid w:val="00E40FAC"/>
    <w:rsid w:val="00EA634E"/>
    <w:rsid w:val="00EE3FF2"/>
    <w:rsid w:val="00F15874"/>
    <w:rsid w:val="00F169E4"/>
    <w:rsid w:val="00F321F6"/>
    <w:rsid w:val="00F328FA"/>
    <w:rsid w:val="00F5600A"/>
    <w:rsid w:val="00FA41E2"/>
    <w:rsid w:val="00FC1406"/>
    <w:rsid w:val="00FD578D"/>
    <w:rsid w:val="00FE0E88"/>
    <w:rsid w:val="00FE6A2D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C2B33"/>
  <w15:chartTrackingRefBased/>
  <w15:docId w15:val="{4D947514-47E3-4A74-AF33-686BF643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F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xqzmDyLWv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7/docs/api/java/util/Scann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46174-88C4-4508-A27F-7DC8BE34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265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10</cp:revision>
  <cp:lastPrinted>2020-10-02T04:34:00Z</cp:lastPrinted>
  <dcterms:created xsi:type="dcterms:W3CDTF">2019-10-11T19:43:00Z</dcterms:created>
  <dcterms:modified xsi:type="dcterms:W3CDTF">2022-10-01T18:31:00Z</dcterms:modified>
</cp:coreProperties>
</file>